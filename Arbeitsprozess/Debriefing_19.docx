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178" w:rsidRDefault="004E15C5" w:rsidP="00F16DEA">
      <w:pPr>
        <w:pStyle w:val="Titel"/>
        <w:jc w:val="both"/>
      </w:pPr>
      <w:r>
        <w:t xml:space="preserve">Klassenstunde: </w:t>
      </w:r>
      <w:proofErr w:type="spellStart"/>
      <w:r>
        <w:t>Debriefing</w:t>
      </w:r>
      <w:proofErr w:type="spellEnd"/>
      <w:r>
        <w:t xml:space="preserve"> Maturaarbeiten 2019</w:t>
      </w:r>
    </w:p>
    <w:p w:rsidR="006F1178" w:rsidRPr="00310127" w:rsidRDefault="004E15C5" w:rsidP="00F16DEA">
      <w:pPr>
        <w:pStyle w:val="Przisierung"/>
        <w:spacing w:after="1100"/>
        <w:jc w:val="both"/>
        <w:rPr>
          <w:lang w:eastAsia="en-US"/>
        </w:rPr>
      </w:pPr>
      <w:r>
        <w:rPr>
          <w:lang w:eastAsia="en-US"/>
        </w:rPr>
        <w:t>Gedankenanstösse für eine zielgerichtete Reflexion</w:t>
      </w:r>
    </w:p>
    <w:p w:rsidR="000167E9" w:rsidRPr="000167E9" w:rsidRDefault="004E15C5" w:rsidP="00F16DEA">
      <w:pPr>
        <w:pStyle w:val="berschrift"/>
        <w:jc w:val="both"/>
      </w:pPr>
      <w:r>
        <w:t>Leitfragen</w:t>
      </w:r>
    </w:p>
    <w:p w:rsidR="003E1740" w:rsidRDefault="003E1740" w:rsidP="00F16DEA">
      <w:pPr>
        <w:jc w:val="both"/>
      </w:pPr>
    </w:p>
    <w:p w:rsidR="004E15C5" w:rsidRDefault="004E15C5" w:rsidP="00F16DEA">
      <w:pPr>
        <w:pStyle w:val="Listenabsatz"/>
        <w:numPr>
          <w:ilvl w:val="0"/>
          <w:numId w:val="19"/>
        </w:numPr>
        <w:jc w:val="both"/>
      </w:pPr>
      <w:r>
        <w:t xml:space="preserve">Welches waren die </w:t>
      </w:r>
      <w:r w:rsidR="00EB2803">
        <w:t>(</w:t>
      </w:r>
      <w:r>
        <w:t>drei</w:t>
      </w:r>
      <w:r w:rsidR="00EB2803">
        <w:t>)</w:t>
      </w:r>
      <w:r>
        <w:t xml:space="preserve"> grössten Schwierigkeiten beim Schreiben der MA?</w:t>
      </w:r>
    </w:p>
    <w:p w:rsidR="00A30431" w:rsidRDefault="00A30431" w:rsidP="00F16DEA">
      <w:pPr>
        <w:pStyle w:val="Listenabsatz"/>
        <w:numPr>
          <w:ilvl w:val="0"/>
          <w:numId w:val="20"/>
        </w:numPr>
        <w:jc w:val="both"/>
      </w:pPr>
      <w:r>
        <w:t>Sich kurz zu fassen und nicht unnötige Wörter verwenden wie z.B. im Grunde genommen oder lediglich nur</w:t>
      </w:r>
    </w:p>
    <w:p w:rsidR="00A30431" w:rsidRDefault="00A30431" w:rsidP="00F16DEA">
      <w:pPr>
        <w:pStyle w:val="Listenabsatz"/>
        <w:numPr>
          <w:ilvl w:val="0"/>
          <w:numId w:val="20"/>
        </w:numPr>
        <w:jc w:val="both"/>
      </w:pPr>
      <w:r>
        <w:t>Wie anfangen</w:t>
      </w:r>
    </w:p>
    <w:p w:rsidR="004E15C5" w:rsidRDefault="00A30431" w:rsidP="00F16DEA">
      <w:pPr>
        <w:pStyle w:val="Listenabsatz"/>
        <w:numPr>
          <w:ilvl w:val="0"/>
          <w:numId w:val="20"/>
        </w:numPr>
        <w:jc w:val="both"/>
      </w:pPr>
      <w:r>
        <w:t>Darstellung der Höhendaten im Dokument</w:t>
      </w:r>
    </w:p>
    <w:p w:rsidR="00A30431" w:rsidRDefault="00DD79FE" w:rsidP="00F16DEA">
      <w:pPr>
        <w:pStyle w:val="Listenabsatz"/>
        <w:numPr>
          <w:ilvl w:val="0"/>
          <w:numId w:val="20"/>
        </w:numPr>
        <w:jc w:val="both"/>
      </w:pPr>
      <w:r>
        <w:t>Bilder zu finden die verwendet werden durften</w:t>
      </w:r>
    </w:p>
    <w:p w:rsidR="00DD79FE" w:rsidRDefault="00DD79FE" w:rsidP="00F16DEA">
      <w:pPr>
        <w:pStyle w:val="Listenabsatz"/>
        <w:numPr>
          <w:ilvl w:val="0"/>
          <w:numId w:val="20"/>
        </w:numPr>
        <w:jc w:val="both"/>
      </w:pPr>
      <w:r>
        <w:t xml:space="preserve">Wie </w:t>
      </w:r>
      <w:r w:rsidR="00634B63">
        <w:t>lange Paraphrasen belegen?</w:t>
      </w:r>
    </w:p>
    <w:p w:rsidR="00634B63" w:rsidRDefault="00634B63" w:rsidP="00F16DEA">
      <w:pPr>
        <w:pStyle w:val="Listenabsatz"/>
        <w:numPr>
          <w:ilvl w:val="0"/>
          <w:numId w:val="20"/>
        </w:numPr>
        <w:jc w:val="both"/>
      </w:pPr>
      <w:r>
        <w:t>Kontrollieren, ob das was man geschrieben hat, verständlich ist</w:t>
      </w:r>
    </w:p>
    <w:p w:rsidR="00DD79FE" w:rsidRDefault="00DD79FE" w:rsidP="00F16DEA">
      <w:pPr>
        <w:jc w:val="both"/>
      </w:pPr>
    </w:p>
    <w:p w:rsidR="004E15C5" w:rsidRDefault="004E15C5" w:rsidP="00F16DEA">
      <w:pPr>
        <w:pStyle w:val="Listenabsatz"/>
        <w:numPr>
          <w:ilvl w:val="0"/>
          <w:numId w:val="19"/>
        </w:numPr>
        <w:jc w:val="both"/>
      </w:pPr>
      <w:r>
        <w:t xml:space="preserve">Welches </w:t>
      </w:r>
      <w:proofErr w:type="gramStart"/>
      <w:r>
        <w:t>waren</w:t>
      </w:r>
      <w:proofErr w:type="gramEnd"/>
      <w:r>
        <w:t xml:space="preserve"> aus meiner Sicht/der Sicht meiner Betreuer*in die Hauptursachen für diese Schwierigkeiten?</w:t>
      </w:r>
    </w:p>
    <w:p w:rsidR="00A30431" w:rsidRDefault="00A30431" w:rsidP="00F16DEA">
      <w:pPr>
        <w:pStyle w:val="Listenabsatz"/>
        <w:numPr>
          <w:ilvl w:val="0"/>
          <w:numId w:val="22"/>
        </w:numPr>
        <w:jc w:val="both"/>
      </w:pPr>
      <w:r>
        <w:t>Beim ersten waren es v.a. die Wörter wie oben bereits beschrieben</w:t>
      </w:r>
    </w:p>
    <w:p w:rsidR="00A30431" w:rsidRDefault="00A30431" w:rsidP="00F16DEA">
      <w:pPr>
        <w:pStyle w:val="Listenabsatz"/>
        <w:numPr>
          <w:ilvl w:val="0"/>
          <w:numId w:val="22"/>
        </w:numPr>
        <w:jc w:val="both"/>
      </w:pPr>
      <w:r>
        <w:t>Plagiat frei beginnen</w:t>
      </w:r>
    </w:p>
    <w:p w:rsidR="00A30431" w:rsidRDefault="00A30431" w:rsidP="00F16DEA">
      <w:pPr>
        <w:pStyle w:val="Listenabsatz"/>
        <w:numPr>
          <w:ilvl w:val="0"/>
          <w:numId w:val="22"/>
        </w:numPr>
        <w:jc w:val="both"/>
      </w:pPr>
      <w:r>
        <w:t>Es gab verschiedene Möglichkeiten dies zu tun:</w:t>
      </w:r>
    </w:p>
    <w:p w:rsidR="00A30431" w:rsidRDefault="00A30431" w:rsidP="00F16DEA">
      <w:pPr>
        <w:pStyle w:val="Listenabsatz"/>
        <w:numPr>
          <w:ilvl w:val="1"/>
          <w:numId w:val="22"/>
        </w:numPr>
        <w:jc w:val="both"/>
      </w:pPr>
      <w:r>
        <w:t xml:space="preserve">Punktuelle Messungen </w:t>
      </w:r>
    </w:p>
    <w:p w:rsidR="00634B63" w:rsidRDefault="00A30431" w:rsidP="00F16DEA">
      <w:pPr>
        <w:pStyle w:val="Listenabsatz"/>
        <w:numPr>
          <w:ilvl w:val="1"/>
          <w:numId w:val="22"/>
        </w:numPr>
        <w:jc w:val="both"/>
      </w:pPr>
      <w:r>
        <w:t xml:space="preserve">Stetige Messungen </w:t>
      </w:r>
    </w:p>
    <w:p w:rsidR="00634B63" w:rsidRDefault="00634B63" w:rsidP="00F16DEA">
      <w:pPr>
        <w:pStyle w:val="Listenabsatz"/>
        <w:numPr>
          <w:ilvl w:val="0"/>
          <w:numId w:val="22"/>
        </w:numPr>
        <w:jc w:val="both"/>
      </w:pPr>
      <w:r>
        <w:t>Unsicherheit bestand, weil der Autor Plagiat freischreiben möchte</w:t>
      </w:r>
    </w:p>
    <w:p w:rsidR="00634B63" w:rsidRDefault="00634B63" w:rsidP="00F16DEA">
      <w:pPr>
        <w:pStyle w:val="Listenabsatz"/>
        <w:numPr>
          <w:ilvl w:val="0"/>
          <w:numId w:val="22"/>
        </w:numPr>
        <w:jc w:val="both"/>
      </w:pPr>
      <w:r>
        <w:t xml:space="preserve">Verständlichkeit: meistens dann nicht der Fall, wenn der Autor das Thema selbst nicht verstanden hat; z.B. beim GPS </w:t>
      </w:r>
    </w:p>
    <w:p w:rsidR="00DD79FE" w:rsidRDefault="00DD79FE" w:rsidP="00F16DEA">
      <w:pPr>
        <w:jc w:val="both"/>
      </w:pPr>
    </w:p>
    <w:p w:rsidR="004E15C5" w:rsidRDefault="004E15C5" w:rsidP="00F16DEA">
      <w:pPr>
        <w:pStyle w:val="Listenabsatz"/>
        <w:numPr>
          <w:ilvl w:val="0"/>
          <w:numId w:val="19"/>
        </w:numPr>
        <w:jc w:val="both"/>
      </w:pPr>
      <w:r>
        <w:t>Wie bin ich mit diesen Schwierigkeiten umgegangen? Habe ich sie bewältigen können?</w:t>
      </w:r>
    </w:p>
    <w:p w:rsidR="00A30431" w:rsidRDefault="00A30431" w:rsidP="00F16DEA">
      <w:pPr>
        <w:pStyle w:val="Listenabsatz"/>
        <w:numPr>
          <w:ilvl w:val="0"/>
          <w:numId w:val="23"/>
        </w:numPr>
        <w:jc w:val="both"/>
      </w:pPr>
      <w:r>
        <w:t xml:space="preserve">Fürs erste halfen die Korrekturen </w:t>
      </w:r>
      <w:r w:rsidR="00DD79FE">
        <w:t>meines Praktikumsleiters</w:t>
      </w:r>
      <w:r>
        <w:t xml:space="preserve"> und meine</w:t>
      </w:r>
      <w:r w:rsidR="00DD79FE">
        <w:t>s</w:t>
      </w:r>
      <w:r>
        <w:t xml:space="preserve"> Betreuer</w:t>
      </w:r>
      <w:r w:rsidR="00DD79FE">
        <w:t>s</w:t>
      </w:r>
      <w:r>
        <w:t xml:space="preserve"> </w:t>
      </w:r>
    </w:p>
    <w:p w:rsidR="00DD79FE" w:rsidRDefault="00DD79FE" w:rsidP="00F16DEA">
      <w:pPr>
        <w:pStyle w:val="Listenabsatz"/>
        <w:numPr>
          <w:ilvl w:val="1"/>
          <w:numId w:val="23"/>
        </w:numPr>
        <w:jc w:val="both"/>
      </w:pPr>
      <w:r>
        <w:t>Einzelne Kapitel löschen, damit ich weniger als 10000 Wörter habe</w:t>
      </w:r>
    </w:p>
    <w:p w:rsidR="00DD79FE" w:rsidRDefault="00DD79FE" w:rsidP="00F16DEA">
      <w:pPr>
        <w:pStyle w:val="Listenabsatz"/>
        <w:numPr>
          <w:ilvl w:val="0"/>
          <w:numId w:val="23"/>
        </w:numPr>
        <w:jc w:val="both"/>
      </w:pPr>
      <w:r>
        <w:t xml:space="preserve">Gelöst indem ich zu Beginn hingeschrieben habe: Gemäss/Laut Wikipedia… </w:t>
      </w:r>
    </w:p>
    <w:p w:rsidR="004E15C5" w:rsidRDefault="00DD79FE" w:rsidP="00F16DEA">
      <w:pPr>
        <w:pStyle w:val="Listenabsatz"/>
        <w:numPr>
          <w:ilvl w:val="0"/>
          <w:numId w:val="23"/>
        </w:numPr>
        <w:jc w:val="both"/>
      </w:pPr>
      <w:r>
        <w:t>Stetige Messungen =&gt; für diese Variante entschieden, Fixpunkte dann als Punkte im Diagramm dargestellt, den Rest als Graph</w:t>
      </w:r>
      <w:r>
        <w:t>; Genauigkeit von Sensor Fusion besser erkennbar</w:t>
      </w:r>
    </w:p>
    <w:p w:rsidR="00634B63" w:rsidRDefault="00634B63" w:rsidP="00F16DEA">
      <w:pPr>
        <w:pStyle w:val="Listenabsatz"/>
        <w:numPr>
          <w:ilvl w:val="0"/>
          <w:numId w:val="23"/>
        </w:numPr>
        <w:jc w:val="both"/>
      </w:pPr>
      <w:r>
        <w:t>Ich habe für die einzelnen Bilder meinen Betreuer gefragt</w:t>
      </w:r>
    </w:p>
    <w:p w:rsidR="00634B63" w:rsidRDefault="00634B63" w:rsidP="00F16DEA">
      <w:pPr>
        <w:pStyle w:val="Listenabsatz"/>
        <w:numPr>
          <w:ilvl w:val="0"/>
          <w:numId w:val="23"/>
        </w:numPr>
        <w:jc w:val="both"/>
      </w:pPr>
      <w:r>
        <w:t>Wegen dem Paraphrasieren habe ich meinen Betreuer gefragt (seine Antwort siehe 2. Punkt)</w:t>
      </w:r>
    </w:p>
    <w:p w:rsidR="00634B63" w:rsidRDefault="00634B63" w:rsidP="00F16DEA">
      <w:pPr>
        <w:pStyle w:val="Listenabsatz"/>
        <w:numPr>
          <w:ilvl w:val="0"/>
          <w:numId w:val="23"/>
        </w:numPr>
        <w:jc w:val="both"/>
      </w:pPr>
      <w:r>
        <w:t xml:space="preserve">Habe die Textstellen genau durchgelesen und mich dabei auf einen Leser herabgesetzt, der noch nie etwas von Sensor Fusion gehört hat </w:t>
      </w:r>
    </w:p>
    <w:p w:rsidR="00DD79FE" w:rsidRDefault="00DD79FE" w:rsidP="00F16DEA">
      <w:pPr>
        <w:jc w:val="both"/>
      </w:pPr>
    </w:p>
    <w:p w:rsidR="00634B63" w:rsidRDefault="004E15C5" w:rsidP="00F16DEA">
      <w:pPr>
        <w:pStyle w:val="Listenabsatz"/>
        <w:numPr>
          <w:ilvl w:val="0"/>
          <w:numId w:val="19"/>
        </w:numPr>
        <w:jc w:val="both"/>
      </w:pPr>
      <w:r>
        <w:t>Wie beurteile ich meinen Umgang mit diesen Schwierigkeiten? (erfolgreich bewältigt, weniger erfolgreich bewältigt, gar nicht bewältigt?)</w:t>
      </w:r>
    </w:p>
    <w:p w:rsidR="004E15C5" w:rsidRDefault="00634B63" w:rsidP="00F16DEA">
      <w:pPr>
        <w:pStyle w:val="Listenabsatz"/>
        <w:numPr>
          <w:ilvl w:val="0"/>
          <w:numId w:val="26"/>
        </w:numPr>
        <w:jc w:val="both"/>
      </w:pPr>
      <w:r>
        <w:t>Ich konnte alle meine Schwierigkeiten erfolgreich lösen</w:t>
      </w:r>
    </w:p>
    <w:p w:rsidR="00634B63" w:rsidRDefault="00634B63" w:rsidP="00F16DEA">
      <w:pPr>
        <w:jc w:val="both"/>
      </w:pPr>
    </w:p>
    <w:p w:rsidR="00EB2803" w:rsidRDefault="004E15C5" w:rsidP="00F16DEA">
      <w:pPr>
        <w:pStyle w:val="Listenabsatz"/>
        <w:numPr>
          <w:ilvl w:val="0"/>
          <w:numId w:val="19"/>
        </w:numPr>
        <w:jc w:val="both"/>
      </w:pPr>
      <w:r>
        <w:t>Was habe ich aus meinem Umgang mit diesen Schwierigkeiten gelernt? Was nehme ich mit auf den Weg?</w:t>
      </w:r>
    </w:p>
    <w:p w:rsidR="00634B63" w:rsidRDefault="00634B63" w:rsidP="00F16DEA">
      <w:pPr>
        <w:pStyle w:val="Listenabsatz"/>
        <w:numPr>
          <w:ilvl w:val="0"/>
          <w:numId w:val="26"/>
        </w:numPr>
        <w:jc w:val="both"/>
      </w:pPr>
      <w:r>
        <w:t>Die Erfahrungen, die ich während des Schreibens meiner MA erhalten habe.</w:t>
      </w:r>
    </w:p>
    <w:p w:rsidR="00634B63" w:rsidRDefault="00A86DF0" w:rsidP="00F16DEA">
      <w:pPr>
        <w:pStyle w:val="Listenabsatz"/>
        <w:numPr>
          <w:ilvl w:val="1"/>
          <w:numId w:val="26"/>
        </w:numPr>
        <w:jc w:val="both"/>
      </w:pPr>
      <w:r>
        <w:t>Zitieren, Paraphrasieren, belegen etc.</w:t>
      </w:r>
    </w:p>
    <w:p w:rsidR="00A86DF0" w:rsidRDefault="00A86DF0" w:rsidP="00F16DEA">
      <w:pPr>
        <w:pStyle w:val="Listenabsatz"/>
        <w:numPr>
          <w:ilvl w:val="1"/>
          <w:numId w:val="26"/>
        </w:numPr>
        <w:jc w:val="both"/>
      </w:pPr>
      <w:r>
        <w:t>Wissenschaftliches, objektives Schreiben</w:t>
      </w:r>
    </w:p>
    <w:p w:rsidR="00A86DF0" w:rsidRDefault="00A86DF0" w:rsidP="00F16DEA">
      <w:pPr>
        <w:pStyle w:val="Listenabsatz"/>
        <w:numPr>
          <w:ilvl w:val="1"/>
          <w:numId w:val="26"/>
        </w:numPr>
        <w:jc w:val="both"/>
      </w:pPr>
      <w:r>
        <w:t>Lockerheit im Schreiben, heute fällt es mir viel leichter einen Text zu verfassen</w:t>
      </w:r>
    </w:p>
    <w:p w:rsidR="00A86DF0" w:rsidRDefault="00A86DF0" w:rsidP="00F16DEA">
      <w:pPr>
        <w:pStyle w:val="Listenabsatz"/>
        <w:numPr>
          <w:ilvl w:val="1"/>
          <w:numId w:val="26"/>
        </w:numPr>
        <w:jc w:val="both"/>
      </w:pPr>
      <w:r>
        <w:t>Zeitmanagement, Planung und wie sich diese Planung auch verschieben kann</w:t>
      </w:r>
    </w:p>
    <w:p w:rsidR="00EB2803" w:rsidRDefault="00A86DF0" w:rsidP="00F16DEA">
      <w:pPr>
        <w:pStyle w:val="Listenabsatz"/>
        <w:numPr>
          <w:ilvl w:val="2"/>
          <w:numId w:val="26"/>
        </w:numPr>
        <w:jc w:val="both"/>
      </w:pPr>
      <w:r>
        <w:t>Was bedeutet einen längeren Text zu verfassen</w:t>
      </w:r>
    </w:p>
    <w:p w:rsidR="004E15C5" w:rsidRDefault="00EB2803" w:rsidP="00F16DEA">
      <w:pPr>
        <w:pStyle w:val="Listenabsatz"/>
        <w:numPr>
          <w:ilvl w:val="0"/>
          <w:numId w:val="19"/>
        </w:numPr>
        <w:jc w:val="both"/>
      </w:pPr>
      <w:r>
        <w:lastRenderedPageBreak/>
        <w:t>Welche Fragen bleiben für mich offen? Worauf habe ich keine Antworten gefunden?</w:t>
      </w:r>
    </w:p>
    <w:p w:rsidR="004E15C5" w:rsidRDefault="00A86DF0" w:rsidP="00F16DEA">
      <w:pPr>
        <w:pStyle w:val="Listenabsatz"/>
        <w:numPr>
          <w:ilvl w:val="0"/>
          <w:numId w:val="26"/>
        </w:numPr>
        <w:jc w:val="both"/>
      </w:pPr>
      <w:r>
        <w:t>Was macht man</w:t>
      </w:r>
      <w:r w:rsidR="00F16DEA">
        <w:t>,</w:t>
      </w:r>
      <w:r>
        <w:t xml:space="preserve"> wenn man </w:t>
      </w:r>
      <w:r w:rsidR="00F16DEA">
        <w:t>ein</w:t>
      </w:r>
      <w:r>
        <w:t xml:space="preserve"> Bild benötigt, aber es nicht verwenden kann, weil </w:t>
      </w:r>
      <w:r w:rsidR="00F16DEA">
        <w:t xml:space="preserve">es </w:t>
      </w:r>
      <w:r>
        <w:t>geschützt ist?</w:t>
      </w:r>
    </w:p>
    <w:p w:rsidR="00F16DEA" w:rsidRDefault="00F16DEA" w:rsidP="00F16DEA">
      <w:pPr>
        <w:pStyle w:val="Listenabsatz"/>
        <w:numPr>
          <w:ilvl w:val="0"/>
          <w:numId w:val="26"/>
        </w:numPr>
        <w:jc w:val="both"/>
      </w:pPr>
      <w:r>
        <w:t>Ab wann ist eine MA genug gut?</w:t>
      </w:r>
    </w:p>
    <w:p w:rsidR="00F16DEA" w:rsidRDefault="00F16DEA" w:rsidP="00F16DEA">
      <w:pPr>
        <w:pStyle w:val="Listenabsatz"/>
        <w:numPr>
          <w:ilvl w:val="0"/>
          <w:numId w:val="26"/>
        </w:numPr>
        <w:jc w:val="both"/>
      </w:pPr>
      <w:r>
        <w:t>Wann erste Exemplare ausdrucken?</w:t>
      </w:r>
    </w:p>
    <w:p w:rsidR="004E15C5" w:rsidRDefault="00F16DEA" w:rsidP="00F16DEA">
      <w:pPr>
        <w:pStyle w:val="Listenabsatz"/>
        <w:numPr>
          <w:ilvl w:val="0"/>
          <w:numId w:val="26"/>
        </w:numPr>
        <w:jc w:val="both"/>
      </w:pPr>
      <w:r>
        <w:t xml:space="preserve">Besser mit </w:t>
      </w:r>
      <w:proofErr w:type="spellStart"/>
      <w:r>
        <w:t>Overleaf</w:t>
      </w:r>
      <w:proofErr w:type="spellEnd"/>
      <w:r>
        <w:t xml:space="preserve"> oder Word?</w:t>
      </w:r>
    </w:p>
    <w:p w:rsidR="00F16DEA" w:rsidRDefault="00F16DEA" w:rsidP="00F16DEA">
      <w:pPr>
        <w:jc w:val="both"/>
      </w:pPr>
    </w:p>
    <w:p w:rsidR="004E15C5" w:rsidRDefault="004E15C5" w:rsidP="00F16DEA">
      <w:pPr>
        <w:pStyle w:val="Listenabsatz"/>
        <w:numPr>
          <w:ilvl w:val="0"/>
          <w:numId w:val="19"/>
        </w:numPr>
        <w:jc w:val="both"/>
      </w:pPr>
      <w:r>
        <w:t>Welches waren die grössten Erfolge beim Schreiben der MA?</w:t>
      </w:r>
    </w:p>
    <w:p w:rsidR="00DD79FE" w:rsidRDefault="00DD79FE" w:rsidP="00F16DEA">
      <w:pPr>
        <w:pStyle w:val="Listenabsatz"/>
        <w:numPr>
          <w:ilvl w:val="0"/>
          <w:numId w:val="25"/>
        </w:numPr>
        <w:jc w:val="both"/>
      </w:pPr>
      <w:r>
        <w:t>Mehr als 10000 Wörter geschrieben, und das problemlos!</w:t>
      </w:r>
    </w:p>
    <w:p w:rsidR="00DD79FE" w:rsidRDefault="00DD79FE" w:rsidP="00F16DEA">
      <w:pPr>
        <w:pStyle w:val="Listenabsatz"/>
        <w:numPr>
          <w:ilvl w:val="0"/>
          <w:numId w:val="25"/>
        </w:numPr>
        <w:jc w:val="both"/>
      </w:pPr>
      <w:r>
        <w:t>Mehr als 50% der Bilder selbst erstellt</w:t>
      </w:r>
    </w:p>
    <w:p w:rsidR="00DD79FE" w:rsidRDefault="00DD79FE" w:rsidP="00F16DEA">
      <w:pPr>
        <w:pStyle w:val="Listenabsatz"/>
        <w:numPr>
          <w:ilvl w:val="0"/>
          <w:numId w:val="25"/>
        </w:numPr>
        <w:jc w:val="both"/>
      </w:pPr>
      <w:r>
        <w:t xml:space="preserve">Layout </w:t>
      </w:r>
    </w:p>
    <w:p w:rsidR="00DD79FE" w:rsidRDefault="00DD79FE" w:rsidP="00F16DEA">
      <w:pPr>
        <w:pStyle w:val="Listenabsatz"/>
        <w:numPr>
          <w:ilvl w:val="0"/>
          <w:numId w:val="25"/>
        </w:numPr>
        <w:jc w:val="both"/>
      </w:pPr>
      <w:r>
        <w:t>MA Titel</w:t>
      </w:r>
    </w:p>
    <w:p w:rsidR="00DD79FE" w:rsidRDefault="00DD79FE" w:rsidP="00F16DEA">
      <w:pPr>
        <w:pStyle w:val="Listenabsatz"/>
        <w:numPr>
          <w:ilvl w:val="0"/>
          <w:numId w:val="25"/>
        </w:numPr>
        <w:jc w:val="both"/>
      </w:pPr>
      <w:r>
        <w:t xml:space="preserve">Der leicht verständliche Text </w:t>
      </w:r>
    </w:p>
    <w:p w:rsidR="00DD79FE" w:rsidRDefault="00DD79FE" w:rsidP="00F16DEA">
      <w:pPr>
        <w:pStyle w:val="Listenabsatz"/>
        <w:numPr>
          <w:ilvl w:val="0"/>
          <w:numId w:val="25"/>
        </w:numPr>
        <w:jc w:val="both"/>
      </w:pPr>
      <w:r>
        <w:t xml:space="preserve">Meine Erklärungen zu den Formeln </w:t>
      </w:r>
    </w:p>
    <w:p w:rsidR="00DD79FE" w:rsidRDefault="00DD79FE" w:rsidP="00F16DEA">
      <w:pPr>
        <w:pStyle w:val="Listenabsatz"/>
        <w:numPr>
          <w:ilvl w:val="0"/>
          <w:numId w:val="25"/>
        </w:numPr>
        <w:jc w:val="both"/>
      </w:pPr>
      <w:r>
        <w:t>Herleitung auf Uni Niveau</w:t>
      </w:r>
    </w:p>
    <w:p w:rsidR="00DD79FE" w:rsidRDefault="00DD79FE" w:rsidP="00F16DEA">
      <w:pPr>
        <w:pStyle w:val="Listenabsatz"/>
        <w:numPr>
          <w:ilvl w:val="0"/>
          <w:numId w:val="25"/>
        </w:numPr>
        <w:jc w:val="both"/>
      </w:pPr>
      <w:r>
        <w:t>Kapitelgliederung</w:t>
      </w:r>
    </w:p>
    <w:p w:rsidR="00DD79FE" w:rsidRDefault="00DD79FE" w:rsidP="00F16DEA">
      <w:pPr>
        <w:pStyle w:val="Listenabsatz"/>
        <w:numPr>
          <w:ilvl w:val="0"/>
          <w:numId w:val="25"/>
        </w:numPr>
        <w:jc w:val="both"/>
      </w:pPr>
      <w:r>
        <w:t>Die erste Rohfassung</w:t>
      </w:r>
    </w:p>
    <w:p w:rsidR="004E15C5" w:rsidRDefault="00DD79FE" w:rsidP="00F16DEA">
      <w:pPr>
        <w:pStyle w:val="Listenabsatz"/>
        <w:numPr>
          <w:ilvl w:val="0"/>
          <w:numId w:val="25"/>
        </w:numPr>
        <w:jc w:val="both"/>
      </w:pPr>
      <w:r>
        <w:t>Korrekte</w:t>
      </w:r>
      <w:r w:rsidR="00634B63">
        <w:t>s</w:t>
      </w:r>
      <w:r>
        <w:t xml:space="preserve"> </w:t>
      </w:r>
      <w:r w:rsidR="00634B63">
        <w:t>Z</w:t>
      </w:r>
      <w:r>
        <w:t>itieren</w:t>
      </w:r>
    </w:p>
    <w:p w:rsidR="00A86DF0" w:rsidRDefault="00A86DF0" w:rsidP="00F16DEA">
      <w:pPr>
        <w:jc w:val="both"/>
      </w:pPr>
    </w:p>
    <w:p w:rsidR="004E15C5" w:rsidRDefault="004E15C5" w:rsidP="00F16DEA">
      <w:pPr>
        <w:pStyle w:val="Listenabsatz"/>
        <w:numPr>
          <w:ilvl w:val="0"/>
          <w:numId w:val="19"/>
        </w:numPr>
        <w:jc w:val="both"/>
      </w:pPr>
      <w:r>
        <w:t xml:space="preserve">Welches </w:t>
      </w:r>
      <w:proofErr w:type="gramStart"/>
      <w:r>
        <w:t>waren</w:t>
      </w:r>
      <w:proofErr w:type="gramEnd"/>
      <w:r>
        <w:t xml:space="preserve"> aus meiner Sicht/der Sicht meiner Betreuer*in die Hauptursachen für diesen Erfolg?</w:t>
      </w:r>
    </w:p>
    <w:p w:rsidR="00A86DF0" w:rsidRDefault="00A86DF0" w:rsidP="00F16DEA">
      <w:pPr>
        <w:pStyle w:val="Listenabsatz"/>
        <w:numPr>
          <w:ilvl w:val="0"/>
          <w:numId w:val="27"/>
        </w:numPr>
        <w:jc w:val="both"/>
      </w:pPr>
      <w:r>
        <w:t>Ich habe mich sehr stark und lange mit meinem Thema auseinandergesetzt, deutlich länger als Herr Lorenzetti es empfohlen hatte beim allerletzten Elternabend</w:t>
      </w:r>
    </w:p>
    <w:p w:rsidR="00A86DF0" w:rsidRDefault="00A86DF0" w:rsidP="00F16DEA">
      <w:pPr>
        <w:pStyle w:val="Listenabsatz"/>
        <w:numPr>
          <w:ilvl w:val="0"/>
          <w:numId w:val="27"/>
        </w:numPr>
        <w:jc w:val="both"/>
      </w:pPr>
      <w:r>
        <w:t xml:space="preserve">Mein Feeling für gutes Design </w:t>
      </w:r>
    </w:p>
    <w:p w:rsidR="00A86DF0" w:rsidRDefault="00A86DF0" w:rsidP="00F16DEA">
      <w:pPr>
        <w:pStyle w:val="Listenabsatz"/>
        <w:numPr>
          <w:ilvl w:val="0"/>
          <w:numId w:val="27"/>
        </w:numPr>
        <w:jc w:val="both"/>
      </w:pPr>
      <w:r>
        <w:t xml:space="preserve">Meine Optimierung im Schreiben </w:t>
      </w:r>
    </w:p>
    <w:p w:rsidR="004E15C5" w:rsidRDefault="00A86DF0" w:rsidP="00F16DEA">
      <w:pPr>
        <w:pStyle w:val="Listenabsatz"/>
        <w:numPr>
          <w:ilvl w:val="0"/>
          <w:numId w:val="27"/>
        </w:numPr>
        <w:jc w:val="both"/>
      </w:pPr>
      <w:r>
        <w:t>Die Informationen von Jugendforscht sowie das Skript «Korrektes Zitieren»</w:t>
      </w:r>
    </w:p>
    <w:p w:rsidR="00A86DF0" w:rsidRDefault="00A86DF0" w:rsidP="00F16DEA">
      <w:pPr>
        <w:jc w:val="both"/>
      </w:pPr>
    </w:p>
    <w:p w:rsidR="00EB2803" w:rsidRDefault="004E15C5" w:rsidP="00F16DEA">
      <w:pPr>
        <w:pStyle w:val="Listenabsatz"/>
        <w:numPr>
          <w:ilvl w:val="0"/>
          <w:numId w:val="19"/>
        </w:numPr>
        <w:jc w:val="both"/>
      </w:pPr>
      <w:r>
        <w:t>Was habe ich aus diesem Erfolg gelernt? Was nehme ich mit auf den Weg? Was muss ich unbedingt weiterhin so machen wie beim Schreiben der MA?</w:t>
      </w:r>
    </w:p>
    <w:p w:rsidR="00F16DEA" w:rsidRDefault="00F16DEA" w:rsidP="00F16DEA">
      <w:pPr>
        <w:pStyle w:val="Listenabsatz"/>
        <w:numPr>
          <w:ilvl w:val="0"/>
          <w:numId w:val="28"/>
        </w:numPr>
        <w:jc w:val="both"/>
      </w:pPr>
      <w:r>
        <w:t>Dass ich auf jeden Fall ohne Probleme viel schreibe</w:t>
      </w:r>
    </w:p>
    <w:p w:rsidR="00F16DEA" w:rsidRDefault="00F16DEA" w:rsidP="00F16DEA">
      <w:pPr>
        <w:pStyle w:val="Listenabsatz"/>
        <w:numPr>
          <w:ilvl w:val="0"/>
          <w:numId w:val="28"/>
        </w:numPr>
        <w:jc w:val="both"/>
      </w:pPr>
      <w:r>
        <w:t>Dass ich besser im Schreiben wurde</w:t>
      </w:r>
    </w:p>
    <w:p w:rsidR="00EB2803" w:rsidRDefault="00F16DEA" w:rsidP="00F16DEA">
      <w:pPr>
        <w:pStyle w:val="Listenabsatz"/>
        <w:numPr>
          <w:ilvl w:val="0"/>
          <w:numId w:val="28"/>
        </w:numPr>
        <w:jc w:val="both"/>
      </w:pPr>
      <w:r>
        <w:t>Den 4. Punkt bei der Frage 8</w:t>
      </w:r>
    </w:p>
    <w:p w:rsidR="004505D0" w:rsidRDefault="004505D0" w:rsidP="004505D0">
      <w:pPr>
        <w:jc w:val="both"/>
      </w:pPr>
      <w:bookmarkStart w:id="0" w:name="_GoBack"/>
      <w:bookmarkEnd w:id="0"/>
    </w:p>
    <w:p w:rsidR="004E15C5" w:rsidRDefault="00EB2803" w:rsidP="00F16DEA">
      <w:pPr>
        <w:pStyle w:val="Listenabsatz"/>
        <w:numPr>
          <w:ilvl w:val="0"/>
          <w:numId w:val="19"/>
        </w:numPr>
        <w:jc w:val="both"/>
      </w:pPr>
      <w:r>
        <w:t>Was ist mir sonst noch wichtig?</w:t>
      </w:r>
    </w:p>
    <w:p w:rsidR="00F16DEA" w:rsidRDefault="00F16DEA" w:rsidP="00F16DEA">
      <w:pPr>
        <w:pStyle w:val="Listenabsatz"/>
        <w:numPr>
          <w:ilvl w:val="0"/>
          <w:numId w:val="29"/>
        </w:numPr>
        <w:jc w:val="both"/>
      </w:pPr>
      <w:r>
        <w:t>Ich habe den MA Prozess äussert interessant gefunden, da ich sehen konnte, was es bedeutet einen wissenschaftlichen Text später im Studium zu schreiben.</w:t>
      </w:r>
    </w:p>
    <w:p w:rsidR="00F16DEA" w:rsidRDefault="00F16DEA" w:rsidP="00F16DEA">
      <w:pPr>
        <w:pStyle w:val="Listenabsatz"/>
        <w:numPr>
          <w:ilvl w:val="0"/>
          <w:numId w:val="29"/>
        </w:numPr>
        <w:jc w:val="both"/>
      </w:pPr>
      <w:r>
        <w:t>Ingenieur Feeling erlebt</w:t>
      </w:r>
    </w:p>
    <w:p w:rsidR="004E15C5" w:rsidRDefault="004E15C5" w:rsidP="00F16DEA">
      <w:pPr>
        <w:jc w:val="both"/>
      </w:pPr>
    </w:p>
    <w:p w:rsidR="004E15C5" w:rsidRPr="00A57844" w:rsidRDefault="004E15C5" w:rsidP="00F16DEA">
      <w:pPr>
        <w:jc w:val="both"/>
      </w:pPr>
    </w:p>
    <w:sectPr w:rsidR="004E15C5" w:rsidRPr="00A57844" w:rsidSect="009C23E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531" w:right="964" w:bottom="964" w:left="181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0216" w:rsidRDefault="00F80216" w:rsidP="00473488">
      <w:r>
        <w:separator/>
      </w:r>
    </w:p>
    <w:p w:rsidR="00F80216" w:rsidRDefault="00F80216"/>
  </w:endnote>
  <w:endnote w:type="continuationSeparator" w:id="0">
    <w:p w:rsidR="00F80216" w:rsidRDefault="00F80216" w:rsidP="00473488">
      <w:r>
        <w:continuationSeparator/>
      </w:r>
    </w:p>
    <w:p w:rsidR="00F80216" w:rsidRDefault="00F802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844" w:rsidRDefault="00A57844">
    <w:pPr>
      <w:pStyle w:val="Fuzeile"/>
    </w:pP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EB2803">
      <w:rPr>
        <w:noProof/>
      </w:rPr>
      <w:t>2</w:t>
    </w:r>
    <w:r>
      <w:fldChar w:fldCharType="end"/>
    </w:r>
  </w:p>
  <w:p w:rsidR="00EA3D79" w:rsidRDefault="00EA3D7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1525" w:rsidRPr="009F585C" w:rsidRDefault="00EB2803" w:rsidP="009F585C">
    <w:pPr>
      <w:pStyle w:val="Fuzeile"/>
    </w:pPr>
    <w:proofErr w:type="spellStart"/>
    <w:r>
      <w:t>Debriefing</w:t>
    </w:r>
    <w:proofErr w:type="spellEnd"/>
    <w:r>
      <w:t xml:space="preserve"> MA 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0216" w:rsidRDefault="00F80216">
      <w:r>
        <w:separator/>
      </w:r>
    </w:p>
  </w:footnote>
  <w:footnote w:type="continuationSeparator" w:id="0">
    <w:p w:rsidR="00F80216" w:rsidRDefault="00F80216" w:rsidP="00473488">
      <w:r>
        <w:continuationSeparator/>
      </w:r>
    </w:p>
    <w:p w:rsidR="00F80216" w:rsidRDefault="00F8021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844" w:rsidRDefault="00A57844">
    <w:pPr>
      <w:pStyle w:val="Kopfzeile"/>
    </w:pPr>
    <w:r w:rsidRPr="00473488">
      <w:rPr>
        <w:noProof/>
        <w:lang w:eastAsia="de-CH"/>
      </w:rPr>
      <w:drawing>
        <wp:anchor distT="0" distB="0" distL="114300" distR="114300" simplePos="0" relativeHeight="251659264" behindDoc="0" locked="0" layoutInCell="1" allowOverlap="0" wp14:anchorId="2A7F43AE" wp14:editId="6F544027">
          <wp:simplePos x="0" y="0"/>
          <wp:positionH relativeFrom="page">
            <wp:posOffset>247650</wp:posOffset>
          </wp:positionH>
          <wp:positionV relativeFrom="page">
            <wp:posOffset>361950</wp:posOffset>
          </wp:positionV>
          <wp:extent cx="247650" cy="323850"/>
          <wp:effectExtent l="19050" t="0" r="0" b="0"/>
          <wp:wrapSquare wrapText="bothSides"/>
          <wp:docPr id="1" name="Bild 5" descr="signet-linie_1000%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signet-linie_1000%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A3D79" w:rsidRDefault="00EA3D7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423" w:tblpY="704"/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506"/>
      <w:gridCol w:w="224"/>
      <w:gridCol w:w="227"/>
      <w:gridCol w:w="1440"/>
    </w:tblGrid>
    <w:tr w:rsidR="004C3794" w:rsidRPr="005C17BA" w:rsidTr="009B1A97">
      <w:tc>
        <w:tcPr>
          <w:tcW w:w="1506" w:type="dxa"/>
        </w:tcPr>
        <w:p w:rsidR="004C3794" w:rsidRPr="005C17BA" w:rsidRDefault="004E15C5" w:rsidP="004C3794">
          <w:pPr>
            <w:pStyle w:val="StandardohneAbstand"/>
            <w:jc w:val="right"/>
            <w:rPr>
              <w:rStyle w:val="Tabelleobenrechts"/>
              <w:rFonts w:eastAsiaTheme="minorHAnsi"/>
            </w:rPr>
          </w:pPr>
          <w:r>
            <w:rPr>
              <w:rStyle w:val="Tabelleobenrechts"/>
              <w:rFonts w:eastAsiaTheme="minorHAnsi"/>
            </w:rPr>
            <w:t>18.11.2019</w:t>
          </w:r>
        </w:p>
      </w:tc>
      <w:tc>
        <w:tcPr>
          <w:tcW w:w="224" w:type="dxa"/>
        </w:tcPr>
        <w:p w:rsidR="004C3794" w:rsidRPr="005C17BA" w:rsidRDefault="004C3794" w:rsidP="004C3794">
          <w:pPr>
            <w:pStyle w:val="StandardohneAbstand"/>
            <w:rPr>
              <w:rStyle w:val="Tabelleobenrechts"/>
              <w:rFonts w:eastAsiaTheme="minorHAnsi"/>
            </w:rPr>
          </w:pPr>
        </w:p>
      </w:tc>
      <w:tc>
        <w:tcPr>
          <w:tcW w:w="227" w:type="dxa"/>
        </w:tcPr>
        <w:p w:rsidR="004C3794" w:rsidRPr="005C17BA" w:rsidRDefault="004C3794" w:rsidP="004C3794">
          <w:pPr>
            <w:pStyle w:val="StandardohneAbstand"/>
            <w:rPr>
              <w:rStyle w:val="Tabelleobenrechts"/>
              <w:rFonts w:eastAsiaTheme="minorHAnsi"/>
            </w:rPr>
          </w:pPr>
        </w:p>
      </w:tc>
      <w:tc>
        <w:tcPr>
          <w:tcW w:w="1440" w:type="dxa"/>
        </w:tcPr>
        <w:p w:rsidR="004C3794" w:rsidRPr="005C17BA" w:rsidRDefault="004E15C5" w:rsidP="004C3794">
          <w:pPr>
            <w:pStyle w:val="StandardohneAbstand"/>
            <w:rPr>
              <w:rStyle w:val="Tabelleobenrechts"/>
              <w:rFonts w:eastAsiaTheme="minorHAnsi"/>
            </w:rPr>
          </w:pPr>
          <w:r>
            <w:rPr>
              <w:rStyle w:val="Tabelleobenrechts"/>
              <w:rFonts w:eastAsiaTheme="minorHAnsi"/>
            </w:rPr>
            <w:t>Abteilung MN</w:t>
          </w:r>
        </w:p>
      </w:tc>
    </w:tr>
    <w:tr w:rsidR="004C3794" w:rsidRPr="005C17BA" w:rsidTr="009B1A97">
      <w:tc>
        <w:tcPr>
          <w:tcW w:w="1506" w:type="dxa"/>
        </w:tcPr>
        <w:p w:rsidR="004C3794" w:rsidRPr="005C17BA" w:rsidRDefault="004C3794" w:rsidP="004C3794">
          <w:pPr>
            <w:pStyle w:val="StandardohneAbstand"/>
            <w:jc w:val="right"/>
            <w:rPr>
              <w:rStyle w:val="Tabelleobenrechts"/>
              <w:rFonts w:eastAsiaTheme="minorHAnsi"/>
            </w:rPr>
          </w:pPr>
        </w:p>
      </w:tc>
      <w:tc>
        <w:tcPr>
          <w:tcW w:w="224" w:type="dxa"/>
        </w:tcPr>
        <w:p w:rsidR="004C3794" w:rsidRPr="005C17BA" w:rsidRDefault="004C3794" w:rsidP="004C3794">
          <w:pPr>
            <w:pStyle w:val="StandardohneAbstand"/>
            <w:rPr>
              <w:rStyle w:val="Tabelleobenrechts"/>
              <w:rFonts w:eastAsiaTheme="minorHAnsi"/>
            </w:rPr>
          </w:pPr>
        </w:p>
      </w:tc>
      <w:tc>
        <w:tcPr>
          <w:tcW w:w="227" w:type="dxa"/>
        </w:tcPr>
        <w:p w:rsidR="004C3794" w:rsidRPr="005C17BA" w:rsidRDefault="004C3794" w:rsidP="004C3794">
          <w:pPr>
            <w:pStyle w:val="StandardohneAbstand"/>
            <w:rPr>
              <w:rStyle w:val="Tabelleobenrechts"/>
              <w:rFonts w:eastAsiaTheme="minorHAnsi"/>
            </w:rPr>
          </w:pPr>
        </w:p>
      </w:tc>
      <w:tc>
        <w:tcPr>
          <w:tcW w:w="1440" w:type="dxa"/>
        </w:tcPr>
        <w:p w:rsidR="004C3794" w:rsidRPr="005C17BA" w:rsidRDefault="004E15C5" w:rsidP="004C3794">
          <w:pPr>
            <w:pStyle w:val="StandardohneAbstand"/>
            <w:rPr>
              <w:rStyle w:val="Tabelleobenrechts"/>
              <w:rFonts w:eastAsiaTheme="minorHAnsi"/>
            </w:rPr>
          </w:pPr>
          <w:proofErr w:type="spellStart"/>
          <w:r>
            <w:rPr>
              <w:rStyle w:val="Tabelleobenrechts"/>
              <w:rFonts w:eastAsiaTheme="minorHAnsi"/>
            </w:rPr>
            <w:t>soc</w:t>
          </w:r>
          <w:proofErr w:type="spellEnd"/>
        </w:p>
      </w:tc>
    </w:tr>
    <w:tr w:rsidR="004C3794" w:rsidRPr="005C17BA" w:rsidTr="009B1A97">
      <w:tc>
        <w:tcPr>
          <w:tcW w:w="1506" w:type="dxa"/>
        </w:tcPr>
        <w:p w:rsidR="004C3794" w:rsidRPr="005C17BA" w:rsidRDefault="004C3794" w:rsidP="004C3794">
          <w:pPr>
            <w:pStyle w:val="StandardohneAbstand"/>
            <w:jc w:val="right"/>
            <w:rPr>
              <w:rStyle w:val="Tabelleobenrechts"/>
              <w:rFonts w:eastAsiaTheme="minorHAnsi"/>
            </w:rPr>
          </w:pPr>
        </w:p>
      </w:tc>
      <w:tc>
        <w:tcPr>
          <w:tcW w:w="224" w:type="dxa"/>
        </w:tcPr>
        <w:p w:rsidR="004C3794" w:rsidRPr="005C17BA" w:rsidRDefault="004C3794" w:rsidP="004C3794">
          <w:pPr>
            <w:pStyle w:val="StandardohneAbstand"/>
            <w:rPr>
              <w:rStyle w:val="Tabelleobenrechts"/>
              <w:rFonts w:eastAsiaTheme="minorHAnsi"/>
            </w:rPr>
          </w:pPr>
        </w:p>
      </w:tc>
      <w:tc>
        <w:tcPr>
          <w:tcW w:w="227" w:type="dxa"/>
        </w:tcPr>
        <w:p w:rsidR="004C3794" w:rsidRPr="005C17BA" w:rsidRDefault="004C3794" w:rsidP="004C3794">
          <w:pPr>
            <w:pStyle w:val="StandardohneAbstand"/>
            <w:rPr>
              <w:rStyle w:val="Tabelleobenrechts"/>
              <w:rFonts w:eastAsiaTheme="minorHAnsi"/>
            </w:rPr>
          </w:pPr>
        </w:p>
      </w:tc>
      <w:tc>
        <w:tcPr>
          <w:tcW w:w="1440" w:type="dxa"/>
        </w:tcPr>
        <w:p w:rsidR="004C3794" w:rsidRPr="005C17BA" w:rsidRDefault="004C3794" w:rsidP="004C3794">
          <w:pPr>
            <w:pStyle w:val="StandardohneAbstand"/>
            <w:rPr>
              <w:rStyle w:val="Tabelleobenrechts"/>
              <w:rFonts w:eastAsiaTheme="minorHAnsi"/>
            </w:rPr>
          </w:pPr>
        </w:p>
      </w:tc>
    </w:tr>
    <w:tr w:rsidR="004C3794" w:rsidRPr="005C17BA" w:rsidTr="009B1A97">
      <w:tc>
        <w:tcPr>
          <w:tcW w:w="1506" w:type="dxa"/>
        </w:tcPr>
        <w:p w:rsidR="004C3794" w:rsidRPr="005C17BA" w:rsidRDefault="004C3794" w:rsidP="004C3794">
          <w:pPr>
            <w:pStyle w:val="StandardohneAbstand"/>
            <w:jc w:val="right"/>
            <w:rPr>
              <w:rStyle w:val="Tabelleobenrechts"/>
              <w:rFonts w:eastAsiaTheme="minorHAnsi"/>
            </w:rPr>
          </w:pPr>
        </w:p>
      </w:tc>
      <w:tc>
        <w:tcPr>
          <w:tcW w:w="224" w:type="dxa"/>
        </w:tcPr>
        <w:p w:rsidR="004C3794" w:rsidRPr="005C17BA" w:rsidRDefault="004C3794" w:rsidP="004C3794">
          <w:pPr>
            <w:pStyle w:val="StandardohneAbstand"/>
            <w:rPr>
              <w:rStyle w:val="Tabelleobenrechts"/>
              <w:rFonts w:eastAsiaTheme="minorHAnsi"/>
            </w:rPr>
          </w:pPr>
        </w:p>
      </w:tc>
      <w:tc>
        <w:tcPr>
          <w:tcW w:w="227" w:type="dxa"/>
        </w:tcPr>
        <w:p w:rsidR="004C3794" w:rsidRPr="005C17BA" w:rsidRDefault="004C3794" w:rsidP="004C3794">
          <w:pPr>
            <w:pStyle w:val="StandardohneAbstand"/>
            <w:rPr>
              <w:rStyle w:val="Tabelleobenrechts"/>
              <w:rFonts w:eastAsiaTheme="minorHAnsi"/>
            </w:rPr>
          </w:pPr>
        </w:p>
      </w:tc>
      <w:tc>
        <w:tcPr>
          <w:tcW w:w="1440" w:type="dxa"/>
        </w:tcPr>
        <w:p w:rsidR="004C3794" w:rsidRPr="005C17BA" w:rsidRDefault="004C3794" w:rsidP="004C3794">
          <w:pPr>
            <w:pStyle w:val="StandardohneAbstand"/>
            <w:rPr>
              <w:rStyle w:val="Tabelleobenrechts"/>
              <w:rFonts w:eastAsiaTheme="minorHAnsi"/>
            </w:rPr>
          </w:pPr>
        </w:p>
      </w:tc>
    </w:tr>
  </w:tbl>
  <w:p w:rsidR="00A57844" w:rsidRDefault="004C3794">
    <w:pPr>
      <w:pStyle w:val="Kopfzeile"/>
    </w:pPr>
    <w:r w:rsidRPr="00473488">
      <w:rPr>
        <w:noProof/>
        <w:lang w:eastAsia="de-CH"/>
      </w:rPr>
      <w:drawing>
        <wp:anchor distT="0" distB="0" distL="114300" distR="114300" simplePos="0" relativeHeight="251665408" behindDoc="0" locked="0" layoutInCell="1" allowOverlap="0" wp14:anchorId="2B7062A9" wp14:editId="1185B22F">
          <wp:simplePos x="0" y="0"/>
          <wp:positionH relativeFrom="page">
            <wp:posOffset>5800954</wp:posOffset>
          </wp:positionH>
          <wp:positionV relativeFrom="page">
            <wp:posOffset>365760</wp:posOffset>
          </wp:positionV>
          <wp:extent cx="39600" cy="313200"/>
          <wp:effectExtent l="0" t="0" r="0" b="0"/>
          <wp:wrapNone/>
          <wp:docPr id="6" name="Bild 6" descr="linie_1000%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inie_1000%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600" cy="313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57844" w:rsidRPr="00473488">
      <w:rPr>
        <w:noProof/>
        <w:lang w:eastAsia="de-CH"/>
      </w:rPr>
      <w:drawing>
        <wp:anchor distT="0" distB="0" distL="114300" distR="114300" simplePos="0" relativeHeight="251663360" behindDoc="0" locked="0" layoutInCell="1" allowOverlap="0" wp14:anchorId="51115ECF" wp14:editId="226F0BB6">
          <wp:simplePos x="0" y="0"/>
          <wp:positionH relativeFrom="page">
            <wp:posOffset>248285</wp:posOffset>
          </wp:positionH>
          <wp:positionV relativeFrom="page">
            <wp:posOffset>363855</wp:posOffset>
          </wp:positionV>
          <wp:extent cx="248400" cy="324000"/>
          <wp:effectExtent l="0" t="0" r="0" b="0"/>
          <wp:wrapSquare wrapText="bothSides"/>
          <wp:docPr id="3" name="Bild 5" descr="signet-linie_1000%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signet-linie_1000%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00" cy="324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FB6D9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0FAE8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AA6C8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246D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634E6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584C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68C92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9C54E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406CA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A86C3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5C74D8"/>
    <w:multiLevelType w:val="hybridMultilevel"/>
    <w:tmpl w:val="B886A048"/>
    <w:lvl w:ilvl="0" w:tplc="2166A75C">
      <w:start w:val="1"/>
      <w:numFmt w:val="ordin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2878B6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05C90DDE"/>
    <w:multiLevelType w:val="hybridMultilevel"/>
    <w:tmpl w:val="5A0E584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61B329F"/>
    <w:multiLevelType w:val="multilevel"/>
    <w:tmpl w:val="AE068CB2"/>
    <w:numStyleLink w:val="berschriftslisten"/>
  </w:abstractNum>
  <w:abstractNum w:abstractNumId="14" w15:restartNumberingAfterBreak="0">
    <w:nsid w:val="168E6AF2"/>
    <w:multiLevelType w:val="multilevel"/>
    <w:tmpl w:val="AE068CB2"/>
    <w:styleLink w:val="berschriftslisten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8B86E77"/>
    <w:multiLevelType w:val="hybridMultilevel"/>
    <w:tmpl w:val="56B86A6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DEB748E"/>
    <w:multiLevelType w:val="hybridMultilevel"/>
    <w:tmpl w:val="979A6DB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F703F63"/>
    <w:multiLevelType w:val="hybridMultilevel"/>
    <w:tmpl w:val="D376F63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8BF4F18"/>
    <w:multiLevelType w:val="hybridMultilevel"/>
    <w:tmpl w:val="186646C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41957CE"/>
    <w:multiLevelType w:val="hybridMultilevel"/>
    <w:tmpl w:val="8AB243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072384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0117361"/>
    <w:multiLevelType w:val="hybridMultilevel"/>
    <w:tmpl w:val="6382FBF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83A72CE"/>
    <w:multiLevelType w:val="hybridMultilevel"/>
    <w:tmpl w:val="2EE4376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D456EB8"/>
    <w:multiLevelType w:val="hybridMultilevel"/>
    <w:tmpl w:val="88EEB44C"/>
    <w:lvl w:ilvl="0" w:tplc="8DBC101C">
      <w:start w:val="1"/>
      <w:numFmt w:val="ordinal"/>
      <w:lvlText w:val="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7B2698"/>
    <w:multiLevelType w:val="hybridMultilevel"/>
    <w:tmpl w:val="E87C69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C76A05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D1F1A45"/>
    <w:multiLevelType w:val="hybridMultilevel"/>
    <w:tmpl w:val="03E859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FF6B24"/>
    <w:multiLevelType w:val="multilevel"/>
    <w:tmpl w:val="AE068CB2"/>
    <w:numStyleLink w:val="berschriftslisten"/>
  </w:abstractNum>
  <w:abstractNum w:abstractNumId="28" w15:restartNumberingAfterBreak="0">
    <w:nsid w:val="7A5D06BD"/>
    <w:multiLevelType w:val="hybridMultilevel"/>
    <w:tmpl w:val="6A2A30F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7"/>
  </w:num>
  <w:num w:numId="12">
    <w:abstractNumId w:val="23"/>
  </w:num>
  <w:num w:numId="13">
    <w:abstractNumId w:val="10"/>
  </w:num>
  <w:num w:numId="14">
    <w:abstractNumId w:val="20"/>
  </w:num>
  <w:num w:numId="15">
    <w:abstractNumId w:val="25"/>
  </w:num>
  <w:num w:numId="16">
    <w:abstractNumId w:val="13"/>
  </w:num>
  <w:num w:numId="17">
    <w:abstractNumId w:val="14"/>
  </w:num>
  <w:num w:numId="18">
    <w:abstractNumId w:val="11"/>
  </w:num>
  <w:num w:numId="19">
    <w:abstractNumId w:val="24"/>
  </w:num>
  <w:num w:numId="20">
    <w:abstractNumId w:val="22"/>
  </w:num>
  <w:num w:numId="21">
    <w:abstractNumId w:val="26"/>
  </w:num>
  <w:num w:numId="22">
    <w:abstractNumId w:val="12"/>
  </w:num>
  <w:num w:numId="23">
    <w:abstractNumId w:val="18"/>
  </w:num>
  <w:num w:numId="24">
    <w:abstractNumId w:val="19"/>
  </w:num>
  <w:num w:numId="25">
    <w:abstractNumId w:val="28"/>
  </w:num>
  <w:num w:numId="26">
    <w:abstractNumId w:val="17"/>
  </w:num>
  <w:num w:numId="27">
    <w:abstractNumId w:val="15"/>
  </w:num>
  <w:num w:numId="28">
    <w:abstractNumId w:val="21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860"/>
    <w:rsid w:val="000167E9"/>
    <w:rsid w:val="00035A84"/>
    <w:rsid w:val="000462B9"/>
    <w:rsid w:val="001B1180"/>
    <w:rsid w:val="001C359D"/>
    <w:rsid w:val="00310127"/>
    <w:rsid w:val="003E1740"/>
    <w:rsid w:val="00432762"/>
    <w:rsid w:val="004505D0"/>
    <w:rsid w:val="00473488"/>
    <w:rsid w:val="00486B13"/>
    <w:rsid w:val="004B033C"/>
    <w:rsid w:val="004C3794"/>
    <w:rsid w:val="004E15C5"/>
    <w:rsid w:val="005225AE"/>
    <w:rsid w:val="005674FA"/>
    <w:rsid w:val="0058640D"/>
    <w:rsid w:val="005C17BA"/>
    <w:rsid w:val="005D1525"/>
    <w:rsid w:val="005D406C"/>
    <w:rsid w:val="0061641B"/>
    <w:rsid w:val="00634B63"/>
    <w:rsid w:val="006B0C1B"/>
    <w:rsid w:val="006F1178"/>
    <w:rsid w:val="00702B13"/>
    <w:rsid w:val="00706175"/>
    <w:rsid w:val="007A4BB3"/>
    <w:rsid w:val="008A2A09"/>
    <w:rsid w:val="00937755"/>
    <w:rsid w:val="009C23EA"/>
    <w:rsid w:val="009E6DEC"/>
    <w:rsid w:val="009F585C"/>
    <w:rsid w:val="00A30431"/>
    <w:rsid w:val="00A31CF5"/>
    <w:rsid w:val="00A57844"/>
    <w:rsid w:val="00A702AF"/>
    <w:rsid w:val="00A75CC0"/>
    <w:rsid w:val="00A86DF0"/>
    <w:rsid w:val="00A91FC8"/>
    <w:rsid w:val="00AD764A"/>
    <w:rsid w:val="00B03C8D"/>
    <w:rsid w:val="00B80643"/>
    <w:rsid w:val="00C01860"/>
    <w:rsid w:val="00C43E86"/>
    <w:rsid w:val="00CC24DC"/>
    <w:rsid w:val="00D75108"/>
    <w:rsid w:val="00DC06AF"/>
    <w:rsid w:val="00DD79FE"/>
    <w:rsid w:val="00DF4B0B"/>
    <w:rsid w:val="00E223A8"/>
    <w:rsid w:val="00EA3D79"/>
    <w:rsid w:val="00EB2803"/>
    <w:rsid w:val="00F16DEA"/>
    <w:rsid w:val="00F42075"/>
    <w:rsid w:val="00F8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C19E7C9"/>
  <w15:docId w15:val="{3ED0A2AB-80DE-4B81-999E-F36201FA9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2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uiPriority w:val="6"/>
    <w:qFormat/>
    <w:rsid w:val="00A31CF5"/>
    <w:pPr>
      <w:spacing w:after="120" w:line="240" w:lineRule="auto"/>
    </w:pPr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chn"/>
    <w:uiPriority w:val="3"/>
    <w:qFormat/>
    <w:rsid w:val="003E1740"/>
    <w:pPr>
      <w:keepNext/>
      <w:keepLines/>
      <w:numPr>
        <w:numId w:val="18"/>
      </w:numPr>
      <w:tabs>
        <w:tab w:val="left" w:pos="284"/>
      </w:tabs>
      <w:spacing w:before="240" w:after="0"/>
      <w:contextualSpacing/>
      <w:outlineLvl w:val="0"/>
    </w:pPr>
    <w:rPr>
      <w:rFonts w:eastAsiaTheme="majorEastAsia" w:cstheme="majorBidi"/>
      <w:b/>
      <w:bCs/>
      <w:szCs w:val="28"/>
    </w:rPr>
  </w:style>
  <w:style w:type="paragraph" w:styleId="berschrift2">
    <w:name w:val="heading 2"/>
    <w:basedOn w:val="Liste2"/>
    <w:next w:val="Standard"/>
    <w:link w:val="berschrift2Zchn"/>
    <w:uiPriority w:val="4"/>
    <w:qFormat/>
    <w:rsid w:val="003E1740"/>
    <w:pPr>
      <w:keepNext/>
      <w:keepLines/>
      <w:numPr>
        <w:ilvl w:val="1"/>
        <w:numId w:val="18"/>
      </w:numPr>
      <w:tabs>
        <w:tab w:val="left" w:pos="454"/>
      </w:tabs>
      <w:spacing w:before="240" w:after="0"/>
      <w:outlineLvl w:val="1"/>
    </w:pPr>
    <w:rPr>
      <w:rFonts w:eastAsiaTheme="majorEastAsia" w:cstheme="majorBidi"/>
      <w:b/>
      <w:bCs/>
      <w:szCs w:val="26"/>
    </w:rPr>
  </w:style>
  <w:style w:type="paragraph" w:styleId="berschrift3">
    <w:name w:val="heading 3"/>
    <w:basedOn w:val="Liste3"/>
    <w:next w:val="Standard"/>
    <w:link w:val="berschrift3Zchn"/>
    <w:uiPriority w:val="5"/>
    <w:qFormat/>
    <w:rsid w:val="00706175"/>
    <w:pPr>
      <w:keepNext/>
      <w:keepLines/>
      <w:numPr>
        <w:ilvl w:val="2"/>
        <w:numId w:val="18"/>
      </w:numPr>
      <w:spacing w:before="240" w:after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11"/>
    <w:semiHidden/>
    <w:qFormat/>
    <w:rsid w:val="00706175"/>
    <w:pPr>
      <w:keepNext/>
      <w:keepLines/>
      <w:numPr>
        <w:ilvl w:val="3"/>
        <w:numId w:val="1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11"/>
    <w:semiHidden/>
    <w:unhideWhenUsed/>
    <w:qFormat/>
    <w:rsid w:val="00706175"/>
    <w:pPr>
      <w:keepNext/>
      <w:keepLines/>
      <w:numPr>
        <w:ilvl w:val="4"/>
        <w:numId w:val="1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1"/>
    <w:semiHidden/>
    <w:unhideWhenUsed/>
    <w:qFormat/>
    <w:rsid w:val="00706175"/>
    <w:pPr>
      <w:keepNext/>
      <w:keepLines/>
      <w:numPr>
        <w:ilvl w:val="5"/>
        <w:numId w:val="1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1"/>
    <w:semiHidden/>
    <w:unhideWhenUsed/>
    <w:qFormat/>
    <w:rsid w:val="00706175"/>
    <w:pPr>
      <w:keepNext/>
      <w:keepLines/>
      <w:numPr>
        <w:ilvl w:val="6"/>
        <w:numId w:val="1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1"/>
    <w:semiHidden/>
    <w:unhideWhenUsed/>
    <w:qFormat/>
    <w:rsid w:val="00706175"/>
    <w:pPr>
      <w:keepNext/>
      <w:keepLines/>
      <w:numPr>
        <w:ilvl w:val="7"/>
        <w:numId w:val="1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11"/>
    <w:semiHidden/>
    <w:unhideWhenUsed/>
    <w:qFormat/>
    <w:rsid w:val="00706175"/>
    <w:pPr>
      <w:keepNext/>
      <w:keepLines/>
      <w:numPr>
        <w:ilvl w:val="8"/>
        <w:numId w:val="1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rsid w:val="0047348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5C17BA"/>
    <w:rPr>
      <w:rFonts w:ascii="Arial" w:hAnsi="Arial"/>
      <w:sz w:val="20"/>
    </w:rPr>
  </w:style>
  <w:style w:type="paragraph" w:styleId="Fuzeile">
    <w:name w:val="footer"/>
    <w:basedOn w:val="Standard"/>
    <w:link w:val="FuzeileZchn"/>
    <w:uiPriority w:val="99"/>
    <w:semiHidden/>
    <w:rsid w:val="009F585C"/>
    <w:pPr>
      <w:tabs>
        <w:tab w:val="center" w:pos="4536"/>
        <w:tab w:val="right" w:pos="9072"/>
      </w:tabs>
    </w:pPr>
    <w:rPr>
      <w:sz w:val="12"/>
    </w:r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9F585C"/>
    <w:rPr>
      <w:rFonts w:ascii="Arial" w:hAnsi="Arial"/>
      <w:sz w:val="1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7348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73488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3"/>
    <w:rsid w:val="00AD764A"/>
    <w:rPr>
      <w:rFonts w:ascii="Arial" w:eastAsiaTheme="majorEastAsia" w:hAnsi="Arial" w:cstheme="majorBidi"/>
      <w:b/>
      <w:bCs/>
      <w:sz w:val="20"/>
      <w:szCs w:val="28"/>
    </w:rPr>
  </w:style>
  <w:style w:type="paragraph" w:styleId="Titel">
    <w:name w:val="Title"/>
    <w:basedOn w:val="Standard"/>
    <w:next w:val="Przisierung"/>
    <w:link w:val="TitelZchn"/>
    <w:rsid w:val="008A2A09"/>
    <w:pPr>
      <w:spacing w:after="0"/>
    </w:pPr>
    <w:rPr>
      <w:rFonts w:eastAsiaTheme="majorEastAsia" w:cstheme="majorBidi"/>
      <w:b/>
      <w:sz w:val="36"/>
      <w:szCs w:val="52"/>
    </w:rPr>
  </w:style>
  <w:style w:type="character" w:customStyle="1" w:styleId="TitelZchn">
    <w:name w:val="Titel Zchn"/>
    <w:basedOn w:val="Absatz-Standardschriftart"/>
    <w:link w:val="Titel"/>
    <w:rsid w:val="00A702AF"/>
    <w:rPr>
      <w:rFonts w:ascii="Arial" w:eastAsiaTheme="majorEastAsia" w:hAnsi="Arial" w:cstheme="majorBidi"/>
      <w:b/>
      <w:sz w:val="36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4"/>
    <w:rsid w:val="00AD764A"/>
    <w:rPr>
      <w:rFonts w:ascii="Arial" w:eastAsiaTheme="majorEastAsia" w:hAnsi="Arial" w:cstheme="majorBidi"/>
      <w:b/>
      <w:bCs/>
      <w:sz w:val="20"/>
      <w:szCs w:val="26"/>
    </w:rPr>
  </w:style>
  <w:style w:type="numbering" w:customStyle="1" w:styleId="berschriftslisten">
    <w:name w:val="Überschriftslisten"/>
    <w:uiPriority w:val="99"/>
    <w:rsid w:val="00C43E86"/>
    <w:pPr>
      <w:numPr>
        <w:numId w:val="17"/>
      </w:numPr>
    </w:pPr>
  </w:style>
  <w:style w:type="paragraph" w:styleId="Liste2">
    <w:name w:val="List 2"/>
    <w:basedOn w:val="Standard"/>
    <w:uiPriority w:val="99"/>
    <w:semiHidden/>
    <w:unhideWhenUsed/>
    <w:rsid w:val="00C43E86"/>
    <w:pPr>
      <w:ind w:left="566" w:hanging="283"/>
      <w:contextualSpacing/>
    </w:pPr>
  </w:style>
  <w:style w:type="paragraph" w:customStyle="1" w:styleId="berschrift">
    <w:name w:val="Überschrift"/>
    <w:basedOn w:val="Standard"/>
    <w:next w:val="Standard"/>
    <w:uiPriority w:val="2"/>
    <w:qFormat/>
    <w:rsid w:val="008A2A09"/>
    <w:pPr>
      <w:spacing w:before="240" w:after="0"/>
    </w:pPr>
    <w:rPr>
      <w:b/>
      <w:szCs w:val="20"/>
    </w:rPr>
  </w:style>
  <w:style w:type="paragraph" w:customStyle="1" w:styleId="Przisierung">
    <w:name w:val="Präzisierung"/>
    <w:basedOn w:val="Standard"/>
    <w:link w:val="PrzisierungZchn"/>
    <w:uiPriority w:val="1"/>
    <w:rsid w:val="00035A84"/>
    <w:pPr>
      <w:spacing w:line="500" w:lineRule="exact"/>
    </w:pPr>
    <w:rPr>
      <w:rFonts w:eastAsia="Times New Roman" w:cs="Times New Roman"/>
      <w:sz w:val="36"/>
      <w:szCs w:val="20"/>
      <w:lang w:eastAsia="de-DE"/>
    </w:rPr>
  </w:style>
  <w:style w:type="character" w:styleId="SchwacheHervorhebung">
    <w:name w:val="Subtle Emphasis"/>
    <w:basedOn w:val="Absatz-Standardschriftart"/>
    <w:uiPriority w:val="10"/>
    <w:qFormat/>
    <w:rsid w:val="007A4BB3"/>
    <w:rPr>
      <w:i/>
      <w:iCs/>
      <w:color w:val="auto"/>
    </w:rPr>
  </w:style>
  <w:style w:type="character" w:styleId="Hervorhebung">
    <w:name w:val="Emphasis"/>
    <w:basedOn w:val="Absatz-Standardschriftart"/>
    <w:uiPriority w:val="9"/>
    <w:qFormat/>
    <w:rsid w:val="007A4BB3"/>
    <w:rPr>
      <w:b/>
      <w:i w:val="0"/>
      <w:iCs/>
    </w:rPr>
  </w:style>
  <w:style w:type="character" w:customStyle="1" w:styleId="PrzisierungZchn">
    <w:name w:val="Präzisierung Zchn"/>
    <w:basedOn w:val="Absatz-Standardschriftart"/>
    <w:link w:val="Przisierung"/>
    <w:uiPriority w:val="1"/>
    <w:rsid w:val="00A702AF"/>
    <w:rPr>
      <w:rFonts w:ascii="Arial" w:eastAsia="Times New Roman" w:hAnsi="Arial" w:cs="Times New Roman"/>
      <w:sz w:val="36"/>
      <w:szCs w:val="20"/>
      <w:lang w:eastAsia="de-DE"/>
    </w:rPr>
  </w:style>
  <w:style w:type="character" w:customStyle="1" w:styleId="Tabelleobenrechts">
    <w:name w:val="Tabelle oben rechts"/>
    <w:basedOn w:val="StandardohneAbstandZchn"/>
    <w:uiPriority w:val="11"/>
    <w:rsid w:val="005C17BA"/>
    <w:rPr>
      <w:rFonts w:ascii="Arial" w:eastAsia="Times New Roman" w:hAnsi="Arial" w:cs="Times New Roman"/>
      <w:b/>
      <w:sz w:val="15"/>
      <w:szCs w:val="20"/>
      <w:lang w:val="de-DE" w:eastAsia="de-DE"/>
    </w:rPr>
  </w:style>
  <w:style w:type="paragraph" w:customStyle="1" w:styleId="StandardohneAbstand">
    <w:name w:val="Standard ohne Abstand"/>
    <w:basedOn w:val="Standard"/>
    <w:link w:val="StandardohneAbstandZchn"/>
    <w:uiPriority w:val="7"/>
    <w:rsid w:val="005674FA"/>
    <w:pPr>
      <w:spacing w:after="0"/>
    </w:pPr>
  </w:style>
  <w:style w:type="character" w:customStyle="1" w:styleId="StandardohneAbstandZchn">
    <w:name w:val="Standard ohne Abstand Zchn"/>
    <w:basedOn w:val="Absatz-Standardschriftart"/>
    <w:link w:val="StandardohneAbstand"/>
    <w:uiPriority w:val="7"/>
    <w:rsid w:val="00AD764A"/>
    <w:rPr>
      <w:rFonts w:ascii="Arial" w:hAnsi="Arial"/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5"/>
    <w:rsid w:val="00AD764A"/>
    <w:rPr>
      <w:rFonts w:ascii="Arial" w:eastAsiaTheme="majorEastAsia" w:hAnsi="Arial" w:cstheme="majorBidi"/>
      <w:b/>
      <w:bCs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11"/>
    <w:semiHidden/>
    <w:rsid w:val="00AD764A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paragraph" w:styleId="Liste3">
    <w:name w:val="List 3"/>
    <w:basedOn w:val="Standard"/>
    <w:uiPriority w:val="99"/>
    <w:semiHidden/>
    <w:unhideWhenUsed/>
    <w:rsid w:val="003E1740"/>
    <w:pPr>
      <w:ind w:left="849" w:hanging="283"/>
      <w:contextualSpacing/>
    </w:pPr>
  </w:style>
  <w:style w:type="character" w:customStyle="1" w:styleId="berschrift5Zchn">
    <w:name w:val="Überschrift 5 Zchn"/>
    <w:basedOn w:val="Absatz-Standardschriftart"/>
    <w:link w:val="berschrift5"/>
    <w:uiPriority w:val="11"/>
    <w:semiHidden/>
    <w:rsid w:val="00AD764A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11"/>
    <w:semiHidden/>
    <w:rsid w:val="00AD764A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11"/>
    <w:semiHidden/>
    <w:rsid w:val="00AD764A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11"/>
    <w:semiHidden/>
    <w:rsid w:val="00AD764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11"/>
    <w:semiHidden/>
    <w:rsid w:val="00AD76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32762"/>
    <w:pPr>
      <w:spacing w:after="0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32762"/>
    <w:rPr>
      <w:rFonts w:ascii="Arial" w:hAnsi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32762"/>
    <w:rPr>
      <w:vertAlign w:val="superscript"/>
    </w:rPr>
  </w:style>
  <w:style w:type="paragraph" w:styleId="Listenabsatz">
    <w:name w:val="List Paragraph"/>
    <w:basedOn w:val="Standard"/>
    <w:uiPriority w:val="34"/>
    <w:qFormat/>
    <w:rsid w:val="004E1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SOC~1.AD-\AppData\Local\Temp\gkintern2016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0A96FB-0DCE-8D4F-97B3-F3E97CF6C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C:\Users\SOC~1.AD-\AppData\Local\Temp\gkintern2016.dotx</Template>
  <TotalTime>0</TotalTime>
  <Pages>2</Pages>
  <Words>520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Gymnasium Kirchenfeld</Company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Sörensen Corinne</dc:creator>
  <cp:lastModifiedBy>Feingold, Riccardo Orion (STUDENTS)</cp:lastModifiedBy>
  <cp:revision>4</cp:revision>
  <cp:lastPrinted>2013-09-13T12:50:00Z</cp:lastPrinted>
  <dcterms:created xsi:type="dcterms:W3CDTF">2019-11-18T09:59:00Z</dcterms:created>
  <dcterms:modified xsi:type="dcterms:W3CDTF">2019-11-19T07:41:00Z</dcterms:modified>
</cp:coreProperties>
</file>